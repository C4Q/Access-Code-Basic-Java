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64" w:rsidRDefault="001B044A" w:rsidP="001B044A">
      <w:pPr>
        <w:jc w:val="center"/>
        <w:rPr>
          <w:sz w:val="44"/>
          <w:szCs w:val="44"/>
        </w:rPr>
      </w:pPr>
      <w:r w:rsidRPr="001B044A">
        <w:rPr>
          <w:sz w:val="44"/>
          <w:szCs w:val="44"/>
        </w:rPr>
        <w:t>Topics to study for Final Exam</w:t>
      </w:r>
    </w:p>
    <w:p w:rsidR="001B044A" w:rsidRPr="001B044A" w:rsidRDefault="001B044A" w:rsidP="001B044A">
      <w:pPr>
        <w:rPr>
          <w:sz w:val="24"/>
          <w:szCs w:val="24"/>
        </w:rPr>
      </w:pPr>
      <w:r>
        <w:rPr>
          <w:sz w:val="24"/>
          <w:szCs w:val="24"/>
        </w:rPr>
        <w:t>Things you must know for the final: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terminology for creation of a class and method</w:t>
      </w:r>
    </w:p>
    <w:p w:rsidR="001B044A" w:rsidRP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import classes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work with Strings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take input from a user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take input from a .txt file, including setting up a Scanner, using Scanner methods to take information from it, and using .close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send output to the console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conditional formats 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algorithms involving words, numbers, and array</w:t>
      </w:r>
      <w:bookmarkStart w:id="0" w:name="_GoBack"/>
      <w:bookmarkEnd w:id="0"/>
      <w:r>
        <w:rPr>
          <w:sz w:val="24"/>
          <w:szCs w:val="24"/>
        </w:rPr>
        <w:t>s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code that in in front of you to fix error or determine output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class hierarchy with accessibility modifiers (private, protected, etc.)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constructors, get, set, and </w:t>
      </w:r>
      <w:proofErr w:type="spellStart"/>
      <w:r>
        <w:rPr>
          <w:sz w:val="24"/>
          <w:szCs w:val="24"/>
        </w:rPr>
        <w:t>toString</w:t>
      </w:r>
      <w:proofErr w:type="spellEnd"/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abstract classes</w:t>
      </w:r>
    </w:p>
    <w:p w:rsid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Syntax and common methods available for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1B044A" w:rsidRPr="001B044A" w:rsidRDefault="001B044A" w:rsidP="001B0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general concepts for a GUI and be able to recognize how they appear.</w:t>
      </w:r>
    </w:p>
    <w:sectPr w:rsidR="001B044A" w:rsidRPr="001B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D56DF"/>
    <w:multiLevelType w:val="hybridMultilevel"/>
    <w:tmpl w:val="CA1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4A"/>
    <w:rsid w:val="001B044A"/>
    <w:rsid w:val="00291E2B"/>
    <w:rsid w:val="006F2E1F"/>
    <w:rsid w:val="00B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57A9F09C</Template>
  <TotalTime>14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 Test Teacher</dc:creator>
  <cp:lastModifiedBy>HS Test Teacher</cp:lastModifiedBy>
  <cp:revision>1</cp:revision>
  <dcterms:created xsi:type="dcterms:W3CDTF">2013-05-15T18:00:00Z</dcterms:created>
  <dcterms:modified xsi:type="dcterms:W3CDTF">2013-05-15T18:16:00Z</dcterms:modified>
</cp:coreProperties>
</file>